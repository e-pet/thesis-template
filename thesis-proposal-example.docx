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AACEE" w14:textId="77777777" w:rsidR="000A776A" w:rsidRDefault="000A776A"/>
    <w:p w14:paraId="1589288A" w14:textId="77777777" w:rsidR="003139D8" w:rsidRPr="002D7FEA" w:rsidRDefault="00CE5550">
      <w:pPr>
        <w:rPr>
          <w:b/>
          <w:lang w:val="en-US"/>
        </w:rPr>
      </w:pPr>
      <w:r>
        <w:rPr>
          <w:b/>
          <w:lang w:val="en-US"/>
        </w:rPr>
        <w:t xml:space="preserve">Bachelor’s / </w:t>
      </w:r>
      <w:r w:rsidR="003139D8" w:rsidRPr="002D7FEA">
        <w:rPr>
          <w:b/>
          <w:lang w:val="en-US"/>
        </w:rPr>
        <w:t xml:space="preserve">Master’s </w:t>
      </w:r>
      <w:r w:rsidR="00EF7875">
        <w:rPr>
          <w:b/>
          <w:lang w:val="en-US"/>
        </w:rPr>
        <w:t>T</w:t>
      </w:r>
      <w:r w:rsidR="003139D8" w:rsidRPr="002D7FEA">
        <w:rPr>
          <w:b/>
          <w:lang w:val="en-US"/>
        </w:rPr>
        <w:t>hesis</w:t>
      </w:r>
    </w:p>
    <w:p w14:paraId="49E4F632" w14:textId="77777777" w:rsidR="003139D8" w:rsidRPr="003139D8" w:rsidRDefault="00B954FB" w:rsidP="003139D8">
      <w:pPr>
        <w:pStyle w:val="Heading1"/>
        <w:rPr>
          <w:rFonts w:ascii="Myriad Pro Light" w:hAnsi="Myriad Pro Light"/>
          <w:lang w:val="en-US"/>
        </w:rPr>
      </w:pPr>
      <w:r>
        <w:rPr>
          <w:rFonts w:ascii="Myriad Pro Light" w:hAnsi="Myriad Pro Light"/>
          <w:lang w:val="en-US"/>
        </w:rPr>
        <w:t xml:space="preserve">Analysis of the </w:t>
      </w:r>
      <w:r w:rsidR="00CE5550">
        <w:rPr>
          <w:rFonts w:ascii="Myriad Pro Light" w:hAnsi="Myriad Pro Light"/>
          <w:lang w:val="en-US"/>
        </w:rPr>
        <w:t>EMG-</w:t>
      </w:r>
      <w:r w:rsidR="004F650B">
        <w:rPr>
          <w:rFonts w:ascii="Myriad Pro Light" w:hAnsi="Myriad Pro Light"/>
          <w:lang w:val="en-US"/>
        </w:rPr>
        <w:t xml:space="preserve">Force </w:t>
      </w:r>
      <w:r>
        <w:rPr>
          <w:rFonts w:ascii="Myriad Pro Light" w:hAnsi="Myriad Pro Light"/>
          <w:lang w:val="en-US"/>
        </w:rPr>
        <w:t xml:space="preserve">Relationship of the </w:t>
      </w:r>
      <w:r w:rsidR="004F650B">
        <w:rPr>
          <w:rFonts w:ascii="Myriad Pro Light" w:hAnsi="Myriad Pro Light"/>
          <w:lang w:val="en-US"/>
        </w:rPr>
        <w:t xml:space="preserve">Biceps </w:t>
      </w:r>
      <w:proofErr w:type="spellStart"/>
      <w:r w:rsidR="004F650B">
        <w:rPr>
          <w:rFonts w:ascii="Myriad Pro Light" w:hAnsi="Myriad Pro Light"/>
          <w:lang w:val="en-US"/>
        </w:rPr>
        <w:t>Brachii</w:t>
      </w:r>
      <w:proofErr w:type="spellEnd"/>
    </w:p>
    <w:p w14:paraId="6FC5C19D" w14:textId="77777777" w:rsidR="00042AB0" w:rsidRPr="003139D8" w:rsidRDefault="00042AB0" w:rsidP="00042AB0">
      <w:pPr>
        <w:rPr>
          <w:b/>
          <w:lang w:val="en-US"/>
        </w:rPr>
      </w:pPr>
      <w:commentRangeStart w:id="0"/>
      <w:r w:rsidRPr="003139D8">
        <w:rPr>
          <w:b/>
          <w:lang w:val="en-US"/>
        </w:rPr>
        <w:t xml:space="preserve">Project </w:t>
      </w:r>
      <w:r>
        <w:rPr>
          <w:b/>
          <w:lang w:val="en-US"/>
        </w:rPr>
        <w:t>Background</w:t>
      </w:r>
      <w:commentRangeEnd w:id="0"/>
      <w:r w:rsidR="00082AAA">
        <w:rPr>
          <w:rStyle w:val="CommentReference"/>
        </w:rPr>
        <w:commentReference w:id="0"/>
      </w:r>
    </w:p>
    <w:p w14:paraId="10A1A1FE" w14:textId="77777777" w:rsidR="00042AB0" w:rsidRDefault="00042AB0" w:rsidP="00042AB0">
      <w:pPr>
        <w:jc w:val="both"/>
        <w:rPr>
          <w:rStyle w:val="Strong"/>
          <w:b w:val="0"/>
          <w:lang w:val="en-US"/>
        </w:rPr>
      </w:pPr>
      <w:r w:rsidRPr="00B954FB">
        <w:rPr>
          <w:rStyle w:val="Strong"/>
          <w:b w:val="0"/>
          <w:lang w:val="en-US"/>
        </w:rPr>
        <w:t>Electromyography (EMG) denotes the measurement of the electric p</w:t>
      </w:r>
      <w:r>
        <w:rPr>
          <w:rStyle w:val="Strong"/>
          <w:b w:val="0"/>
          <w:lang w:val="en-US"/>
        </w:rPr>
        <w:t xml:space="preserve">otentials generated by muscles </w:t>
      </w:r>
      <w:r w:rsidRPr="00B954FB">
        <w:rPr>
          <w:rStyle w:val="Strong"/>
          <w:b w:val="0"/>
          <w:lang w:val="en-US"/>
        </w:rPr>
        <w:t>during their activation. Surface EMG measurements provide a non-invasive measure of muscle activity by means of electrodes located on the skin above the muscles of interest.</w:t>
      </w:r>
      <w:r>
        <w:rPr>
          <w:rStyle w:val="Strong"/>
          <w:b w:val="0"/>
          <w:lang w:val="en-US"/>
        </w:rPr>
        <w:t xml:space="preserve"> Surface </w:t>
      </w:r>
      <w:r>
        <w:rPr>
          <w:rStyle w:val="Strong"/>
          <w:b w:val="0"/>
          <w:lang w:val="en-US"/>
        </w:rPr>
        <w:t>EMG measurements are useful to a number of clinical applications</w:t>
      </w:r>
      <w:r>
        <w:rPr>
          <w:rStyle w:val="Strong"/>
          <w:b w:val="0"/>
          <w:lang w:val="en-US"/>
        </w:rPr>
        <w:t xml:space="preserve"> including automatic control of prostheses, personalized rehabilitation and diagnosis of neuromuscular illness. For a number of these applications, it is desirable to understand the relationship between the measured EMG signal and the generated muscular force in detail.</w:t>
      </w:r>
      <w:r>
        <w:rPr>
          <w:rStyle w:val="Strong"/>
          <w:b w:val="0"/>
          <w:lang w:val="en-US"/>
        </w:rPr>
        <w:t xml:space="preserve"> However, this relationship is nontrivial and depends on a number of factors. The relationship is influenced by the</w:t>
      </w:r>
      <w:r>
        <w:rPr>
          <w:rStyle w:val="Strong"/>
          <w:b w:val="0"/>
          <w:lang w:val="en-US"/>
        </w:rPr>
        <w:t xml:space="preserve"> positioning of the electrodes, the current length of the muscle during a contr</w:t>
      </w:r>
      <w:bookmarkStart w:id="1" w:name="_GoBack"/>
      <w:bookmarkEnd w:id="1"/>
      <w:r>
        <w:rPr>
          <w:rStyle w:val="Strong"/>
          <w:b w:val="0"/>
          <w:lang w:val="en-US"/>
        </w:rPr>
        <w:t xml:space="preserve">action and the contraction velocity, among others. </w:t>
      </w:r>
      <w:r>
        <w:rPr>
          <w:rStyle w:val="Strong"/>
          <w:b w:val="0"/>
          <w:lang w:val="en-US"/>
        </w:rPr>
        <w:t>The situation is further compli</w:t>
      </w:r>
      <w:r>
        <w:rPr>
          <w:rStyle w:val="Strong"/>
          <w:b w:val="0"/>
          <w:lang w:val="en-US"/>
        </w:rPr>
        <w:t xml:space="preserve">cated since measurements of the generated muscular force </w:t>
      </w:r>
      <w:r>
        <w:rPr>
          <w:rStyle w:val="Strong"/>
          <w:b w:val="0"/>
          <w:lang w:val="en-US"/>
        </w:rPr>
        <w:t xml:space="preserve">are usually not available </w:t>
      </w:r>
      <w:r w:rsidRPr="00042AB0">
        <w:rPr>
          <w:rStyle w:val="Strong"/>
          <w:b w:val="0"/>
          <w:i/>
          <w:lang w:val="en-US"/>
        </w:rPr>
        <w:t xml:space="preserve">in vivo </w:t>
      </w:r>
      <w:r>
        <w:rPr>
          <w:rStyle w:val="Strong"/>
          <w:b w:val="0"/>
          <w:lang w:val="en-US"/>
        </w:rPr>
        <w:t>and can only be estimated themselves.</w:t>
      </w:r>
    </w:p>
    <w:p w14:paraId="23D04DCA" w14:textId="77777777" w:rsidR="003139D8" w:rsidRPr="003139D8" w:rsidRDefault="003139D8">
      <w:pPr>
        <w:rPr>
          <w:b/>
          <w:lang w:val="en-US"/>
        </w:rPr>
      </w:pPr>
    </w:p>
    <w:p w14:paraId="094500EC" w14:textId="77777777" w:rsidR="004F650B" w:rsidRPr="00042AB0" w:rsidRDefault="004F650B">
      <w:pPr>
        <w:rPr>
          <w:b/>
          <w:i/>
          <w:lang w:val="en-US"/>
        </w:rPr>
      </w:pPr>
      <w:commentRangeStart w:id="2"/>
      <w:r>
        <w:rPr>
          <w:b/>
          <w:lang w:val="en-US"/>
        </w:rPr>
        <w:t>Broad Research Question</w:t>
      </w:r>
      <w:commentRangeEnd w:id="2"/>
      <w:r w:rsidR="00942AA8">
        <w:rPr>
          <w:rStyle w:val="CommentReference"/>
        </w:rPr>
        <w:commentReference w:id="2"/>
      </w:r>
      <w:r>
        <w:rPr>
          <w:b/>
          <w:lang w:val="en-US"/>
        </w:rPr>
        <w:t xml:space="preserve">: </w:t>
      </w:r>
      <w:r w:rsidRPr="00042AB0">
        <w:rPr>
          <w:b/>
          <w:i/>
          <w:lang w:val="en-US"/>
        </w:rPr>
        <w:t xml:space="preserve">How can the generated muscular force of the Biceps </w:t>
      </w:r>
      <w:proofErr w:type="spellStart"/>
      <w:r w:rsidRPr="00042AB0">
        <w:rPr>
          <w:b/>
          <w:i/>
          <w:lang w:val="en-US"/>
        </w:rPr>
        <w:t>Brachii</w:t>
      </w:r>
      <w:proofErr w:type="spellEnd"/>
      <w:r w:rsidRPr="00042AB0">
        <w:rPr>
          <w:b/>
          <w:i/>
          <w:lang w:val="en-US"/>
        </w:rPr>
        <w:t xml:space="preserve"> be estimated from measurements of the surface EMG signal?</w:t>
      </w:r>
    </w:p>
    <w:p w14:paraId="37411C9A" w14:textId="77777777" w:rsidR="004F650B" w:rsidRDefault="004F650B">
      <w:pPr>
        <w:rPr>
          <w:b/>
          <w:lang w:val="en-US"/>
        </w:rPr>
      </w:pPr>
    </w:p>
    <w:p w14:paraId="57F302A1" w14:textId="77777777" w:rsidR="004F650B" w:rsidRDefault="004F650B">
      <w:pPr>
        <w:rPr>
          <w:b/>
          <w:lang w:val="en-US"/>
        </w:rPr>
      </w:pPr>
      <w:commentRangeStart w:id="3"/>
      <w:r>
        <w:rPr>
          <w:b/>
          <w:lang w:val="en-US"/>
        </w:rPr>
        <w:t>Specific Research Questions</w:t>
      </w:r>
      <w:commentRangeEnd w:id="3"/>
      <w:r w:rsidR="00167ACA">
        <w:rPr>
          <w:rStyle w:val="CommentReference"/>
        </w:rPr>
        <w:commentReference w:id="3"/>
      </w:r>
      <w:r>
        <w:rPr>
          <w:b/>
          <w:lang w:val="en-US"/>
        </w:rPr>
        <w:t>:</w:t>
      </w:r>
    </w:p>
    <w:p w14:paraId="20B8CDA8" w14:textId="77777777" w:rsidR="004F650B" w:rsidRPr="00042AB0" w:rsidRDefault="00042AB0" w:rsidP="004F65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042AB0">
        <w:rPr>
          <w:b/>
          <w:i/>
          <w:lang w:val="en-US"/>
        </w:rPr>
        <w:t>How does the EMG-Force relationship depend on the muscle activation level?</w:t>
      </w:r>
    </w:p>
    <w:p w14:paraId="6CB66079" w14:textId="77777777" w:rsidR="00042AB0" w:rsidRPr="00042AB0" w:rsidRDefault="00042AB0" w:rsidP="004F65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042AB0">
        <w:rPr>
          <w:b/>
          <w:i/>
          <w:lang w:val="en-US"/>
        </w:rPr>
        <w:t>How does the EMG-Force relationship depend on the muscle length?</w:t>
      </w:r>
    </w:p>
    <w:p w14:paraId="2B9FF5DF" w14:textId="77777777" w:rsidR="00042AB0" w:rsidRPr="00042AB0" w:rsidRDefault="00042AB0" w:rsidP="004F650B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042AB0">
        <w:rPr>
          <w:b/>
          <w:i/>
          <w:lang w:val="en-US"/>
        </w:rPr>
        <w:t>How does the EMG-Force relationship depend on the contraction velocity?</w:t>
      </w:r>
    </w:p>
    <w:p w14:paraId="32A845DA" w14:textId="77777777" w:rsidR="00042AB0" w:rsidRPr="00042AB0" w:rsidRDefault="00042AB0" w:rsidP="00042AB0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042AB0">
        <w:rPr>
          <w:b/>
          <w:i/>
          <w:lang w:val="en-US"/>
        </w:rPr>
        <w:t xml:space="preserve">How subject-specific is the EMG-Force relationship? </w:t>
      </w:r>
    </w:p>
    <w:p w14:paraId="7C8C8DDD" w14:textId="77777777" w:rsidR="00590176" w:rsidRPr="00042AB0" w:rsidRDefault="00042AB0" w:rsidP="00042AB0">
      <w:pPr>
        <w:pStyle w:val="ListParagraph"/>
        <w:rPr>
          <w:rStyle w:val="Strong"/>
          <w:bCs w:val="0"/>
          <w:lang w:val="en-US"/>
        </w:rPr>
      </w:pPr>
      <w:r>
        <w:rPr>
          <w:b/>
          <w:lang w:val="en-US"/>
        </w:rPr>
        <w:t xml:space="preserve"> </w:t>
      </w:r>
    </w:p>
    <w:p w14:paraId="372B570A" w14:textId="77777777" w:rsidR="00893364" w:rsidRPr="00893364" w:rsidRDefault="00893364" w:rsidP="003139D8">
      <w:pPr>
        <w:jc w:val="both"/>
        <w:rPr>
          <w:rStyle w:val="Strong"/>
          <w:lang w:val="en-US"/>
        </w:rPr>
      </w:pPr>
      <w:commentRangeStart w:id="4"/>
      <w:r w:rsidRPr="00893364">
        <w:rPr>
          <w:rStyle w:val="Strong"/>
          <w:lang w:val="en-US"/>
        </w:rPr>
        <w:t>Project Description</w:t>
      </w:r>
      <w:commentRangeEnd w:id="4"/>
      <w:r w:rsidR="00167ACA">
        <w:rPr>
          <w:rStyle w:val="CommentReference"/>
        </w:rPr>
        <w:commentReference w:id="4"/>
      </w:r>
    </w:p>
    <w:p w14:paraId="14B6E8F0" w14:textId="77777777" w:rsidR="003139D8" w:rsidRPr="00893364" w:rsidRDefault="00637C5D" w:rsidP="00637C5D">
      <w:pPr>
        <w:jc w:val="both"/>
        <w:rPr>
          <w:bCs/>
          <w:lang w:val="en-US"/>
        </w:rPr>
      </w:pPr>
      <w:r>
        <w:rPr>
          <w:rStyle w:val="Strong"/>
          <w:b w:val="0"/>
          <w:lang w:val="en-US"/>
        </w:rPr>
        <w:t xml:space="preserve">In this thesis project, </w:t>
      </w:r>
      <w:r w:rsidR="000A743A">
        <w:rPr>
          <w:rStyle w:val="Strong"/>
          <w:b w:val="0"/>
          <w:lang w:val="en-US"/>
        </w:rPr>
        <w:t xml:space="preserve">the </w:t>
      </w:r>
      <w:r w:rsidR="00CE5550">
        <w:rPr>
          <w:rStyle w:val="Strong"/>
          <w:b w:val="0"/>
          <w:lang w:val="en-US"/>
        </w:rPr>
        <w:t>EMG-</w:t>
      </w:r>
      <w:r w:rsidR="00042AB0">
        <w:rPr>
          <w:rStyle w:val="Strong"/>
          <w:b w:val="0"/>
          <w:lang w:val="en-US"/>
        </w:rPr>
        <w:t xml:space="preserve">Force relationship of the human Biceps </w:t>
      </w:r>
      <w:proofErr w:type="spellStart"/>
      <w:r w:rsidR="00042AB0">
        <w:rPr>
          <w:rStyle w:val="Strong"/>
          <w:b w:val="0"/>
          <w:lang w:val="en-US"/>
        </w:rPr>
        <w:t>Brachii</w:t>
      </w:r>
      <w:proofErr w:type="spellEnd"/>
      <w:r w:rsidR="00CE5550">
        <w:rPr>
          <w:rStyle w:val="Strong"/>
          <w:b w:val="0"/>
          <w:lang w:val="en-US"/>
        </w:rPr>
        <w:t xml:space="preserve"> shall be analyzed</w:t>
      </w:r>
      <w:r w:rsidR="00042AB0">
        <w:rPr>
          <w:rStyle w:val="Strong"/>
          <w:b w:val="0"/>
          <w:lang w:val="en-US"/>
        </w:rPr>
        <w:t xml:space="preserve"> </w:t>
      </w:r>
      <w:r w:rsidR="00042AB0">
        <w:rPr>
          <w:rStyle w:val="Strong"/>
          <w:b w:val="0"/>
          <w:i/>
          <w:lang w:val="en-US"/>
        </w:rPr>
        <w:t>in vivo</w:t>
      </w:r>
      <w:r w:rsidR="00CE5550">
        <w:rPr>
          <w:rStyle w:val="Strong"/>
          <w:b w:val="0"/>
          <w:lang w:val="en-US"/>
        </w:rPr>
        <w:t xml:space="preserve">. In particular, the influence of </w:t>
      </w:r>
      <w:r w:rsidR="00042AB0">
        <w:rPr>
          <w:rStyle w:val="Strong"/>
          <w:b w:val="0"/>
          <w:lang w:val="en-US"/>
        </w:rPr>
        <w:t>muscle length and contraction velocity</w:t>
      </w:r>
      <w:r w:rsidR="00CE5550">
        <w:rPr>
          <w:rStyle w:val="Strong"/>
          <w:b w:val="0"/>
          <w:lang w:val="en-US"/>
        </w:rPr>
        <w:t xml:space="preserve"> is to be assessed and modeled mathematically. To this end, an experimental apparatus consisting of a </w:t>
      </w:r>
      <w:r w:rsidR="00042AB0">
        <w:rPr>
          <w:rStyle w:val="Strong"/>
          <w:b w:val="0"/>
          <w:lang w:val="en-US"/>
        </w:rPr>
        <w:t>force sensor</w:t>
      </w:r>
      <w:r w:rsidR="00CE5550">
        <w:rPr>
          <w:rStyle w:val="Strong"/>
          <w:b w:val="0"/>
          <w:lang w:val="en-US"/>
        </w:rPr>
        <w:t xml:space="preserve"> and an EMG measurement device is readily available at the institute. </w:t>
      </w:r>
      <w:r w:rsidR="00082AAA">
        <w:rPr>
          <w:rStyle w:val="Strong"/>
          <w:b w:val="0"/>
          <w:lang w:val="en-US"/>
        </w:rPr>
        <w:t xml:space="preserve">Experiments that allow for the analysis of the influence of the different parameters on the generated force are to be conceived, and a study with a small number of subjects is to be performed, in order to quantify the inter-subject differences. The parameters of the </w:t>
      </w:r>
      <w:r w:rsidR="00CE5550">
        <w:rPr>
          <w:rStyle w:val="Strong"/>
          <w:b w:val="0"/>
          <w:lang w:val="en-US"/>
        </w:rPr>
        <w:t>mathematical model</w:t>
      </w:r>
      <w:r w:rsidR="00082AAA">
        <w:rPr>
          <w:rStyle w:val="Strong"/>
          <w:b w:val="0"/>
          <w:lang w:val="en-US"/>
        </w:rPr>
        <w:t xml:space="preserve"> shall then be estimated for each subject</w:t>
      </w:r>
      <w:r w:rsidR="00CE5550">
        <w:rPr>
          <w:rStyle w:val="Strong"/>
          <w:b w:val="0"/>
          <w:lang w:val="en-US"/>
        </w:rPr>
        <w:t>, and if necessary, the model is to be adjusted for further observed effects.</w:t>
      </w:r>
      <w:r w:rsidR="00854F3A">
        <w:rPr>
          <w:rStyle w:val="Strong"/>
          <w:b w:val="0"/>
          <w:lang w:val="en-US"/>
        </w:rPr>
        <w:t xml:space="preserve"> </w:t>
      </w:r>
      <w:r w:rsidR="00082AAA">
        <w:rPr>
          <w:rStyle w:val="Strong"/>
          <w:b w:val="0"/>
          <w:lang w:val="en-US"/>
        </w:rPr>
        <w:t>The results should then be analyzed statistically to answer the posed research questions quantitatively.</w:t>
      </w:r>
    </w:p>
    <w:p w14:paraId="4812EB8B" w14:textId="77777777" w:rsidR="00893364" w:rsidRPr="0039716E" w:rsidRDefault="00893364" w:rsidP="00893364">
      <w:pPr>
        <w:rPr>
          <w:b/>
          <w:lang w:val="en-US"/>
        </w:rPr>
      </w:pPr>
    </w:p>
    <w:p w14:paraId="18E321B8" w14:textId="77777777" w:rsidR="008C61AB" w:rsidRPr="00854F3A" w:rsidRDefault="00854F3A">
      <w:pPr>
        <w:rPr>
          <w:lang w:val="en-US"/>
        </w:rPr>
      </w:pPr>
      <w:r w:rsidRPr="00854F3A">
        <w:rPr>
          <w:b/>
          <w:lang w:val="en-US"/>
        </w:rPr>
        <w:lastRenderedPageBreak/>
        <w:t>Keywords</w:t>
      </w:r>
      <w:r>
        <w:rPr>
          <w:b/>
          <w:lang w:val="en-US"/>
        </w:rPr>
        <w:t>:</w:t>
      </w:r>
      <w:r>
        <w:rPr>
          <w:lang w:val="en-US"/>
        </w:rPr>
        <w:t xml:space="preserve"> Electromyography, </w:t>
      </w:r>
      <w:r w:rsidR="00082AAA">
        <w:rPr>
          <w:lang w:val="en-US"/>
        </w:rPr>
        <w:t>Neurophysiology, Musculoskeletal Physiology,</w:t>
      </w:r>
      <w:r>
        <w:rPr>
          <w:lang w:val="en-US"/>
        </w:rPr>
        <w:t xml:space="preserve"> Mathematical Modelling, Parameter Estimation, Signal Processing</w:t>
      </w:r>
    </w:p>
    <w:p w14:paraId="5C914ABC" w14:textId="77777777" w:rsidR="00590176" w:rsidRDefault="00590176" w:rsidP="00590176">
      <w:pPr>
        <w:pStyle w:val="CitaviBibliography"/>
        <w:spacing w:after="0"/>
      </w:pPr>
    </w:p>
    <w:p w14:paraId="4CED05A8" w14:textId="77777777" w:rsidR="00590176" w:rsidRDefault="00590176" w:rsidP="00590176">
      <w:pPr>
        <w:pStyle w:val="CitaviBibliography"/>
        <w:spacing w:after="0"/>
      </w:pPr>
    </w:p>
    <w:p w14:paraId="3BFEE56F" w14:textId="77777777" w:rsidR="003139D8" w:rsidRDefault="00590176">
      <w:pPr>
        <w:rPr>
          <w:lang w:val="en-US"/>
        </w:rPr>
      </w:pPr>
      <w:r w:rsidRPr="00590176">
        <w:rPr>
          <w:b/>
          <w:lang w:val="en-US"/>
        </w:rPr>
        <w:t>Supervisor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M. Sc. Eike Petersen</w:t>
      </w:r>
    </w:p>
    <w:p w14:paraId="3CB4A047" w14:textId="77777777" w:rsidR="003139D8" w:rsidRPr="003139D8" w:rsidRDefault="003139D8" w:rsidP="005A7B4F">
      <w:pPr>
        <w:rPr>
          <w:lang w:val="en-US"/>
        </w:rPr>
      </w:pPr>
      <w:r w:rsidRPr="003139D8">
        <w:rPr>
          <w:b/>
          <w:lang w:val="en-US"/>
        </w:rPr>
        <w:t>Supervisor</w:t>
      </w:r>
      <w:r w:rsidR="005A7B4F">
        <w:rPr>
          <w:b/>
          <w:lang w:val="en-US"/>
        </w:rPr>
        <w:t xml:space="preserve"> &amp; Examiner</w:t>
      </w:r>
      <w:r w:rsidRPr="003139D8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854F3A">
        <w:rPr>
          <w:lang w:val="en-US"/>
        </w:rPr>
        <w:t>Prof. Dr. Philipp Rostalski</w:t>
      </w:r>
    </w:p>
    <w:sectPr w:rsidR="003139D8" w:rsidRPr="003139D8" w:rsidSect="00EC083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32" w:right="1361" w:bottom="1701" w:left="1361" w:header="856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ike Petersen" w:date="2018-05-04T16:57:00Z" w:initials="EP">
    <w:p w14:paraId="11796DD7" w14:textId="77777777" w:rsidR="00082AAA" w:rsidRPr="00082AAA" w:rsidRDefault="00082AA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82AAA">
        <w:rPr>
          <w:lang w:val="en-US"/>
        </w:rPr>
        <w:t xml:space="preserve">Here, you should describe the context of your thesis: </w:t>
      </w:r>
      <w:r>
        <w:rPr>
          <w:lang w:val="en-US"/>
        </w:rPr>
        <w:t>Introduce and</w:t>
      </w:r>
      <w:r w:rsidR="00942AA8">
        <w:rPr>
          <w:lang w:val="en-US"/>
        </w:rPr>
        <w:t xml:space="preserve"> explain the main keywords, and enable the reader to understand the significance </w:t>
      </w:r>
      <w:r w:rsidR="00D70FA2">
        <w:rPr>
          <w:lang w:val="en-US"/>
        </w:rPr>
        <w:t xml:space="preserve">and the details </w:t>
      </w:r>
      <w:r w:rsidR="00942AA8">
        <w:rPr>
          <w:lang w:val="en-US"/>
        </w:rPr>
        <w:t>of your proposed research topic.</w:t>
      </w:r>
      <w:r>
        <w:rPr>
          <w:lang w:val="en-US"/>
        </w:rPr>
        <w:t xml:space="preserve"> </w:t>
      </w:r>
    </w:p>
  </w:comment>
  <w:comment w:id="2" w:author="Eike Petersen" w:date="2018-05-04T17:00:00Z" w:initials="EP">
    <w:p w14:paraId="7A779909" w14:textId="77777777" w:rsidR="00942AA8" w:rsidRDefault="00942AA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42AA8">
        <w:rPr>
          <w:lang w:val="en-US"/>
        </w:rPr>
        <w:t>Which is the larger research question that you would like to work on in your thesis?</w:t>
      </w:r>
      <w:r>
        <w:rPr>
          <w:lang w:val="en-US"/>
        </w:rPr>
        <w:t xml:space="preserve"> This question should clearly motivate your proposed research project and provide a purpose to your work. It must also be understandable from your background description.</w:t>
      </w:r>
    </w:p>
    <w:p w14:paraId="5936D67E" w14:textId="77777777" w:rsidR="00942AA8" w:rsidRPr="00942AA8" w:rsidRDefault="00942AA8">
      <w:pPr>
        <w:pStyle w:val="CommentText"/>
        <w:rPr>
          <w:lang w:val="en-US"/>
        </w:rPr>
      </w:pPr>
      <w:r>
        <w:rPr>
          <w:lang w:val="en-US"/>
        </w:rPr>
        <w:t>This question will typically be too general, too broad, or simply too difficult to answer in a single thesis; it may even be impossible to answer conclusively. However, you should still try to define a useful focus for your thesis, and not pose an overly broad question like “How are EMG and generated muscular force related?” [Note the differences to the proposed example research question: focus on a particular muscle, and on</w:t>
      </w:r>
      <w:r w:rsidR="00167ACA">
        <w:rPr>
          <w:lang w:val="en-US"/>
        </w:rPr>
        <w:t xml:space="preserve"> estimating force from EMG</w:t>
      </w:r>
      <w:r>
        <w:rPr>
          <w:lang w:val="en-US"/>
        </w:rPr>
        <w:t xml:space="preserve"> instead of</w:t>
      </w:r>
      <w:r w:rsidR="00167ACA">
        <w:rPr>
          <w:lang w:val="en-US"/>
        </w:rPr>
        <w:t xml:space="preserve"> asking for</w:t>
      </w:r>
      <w:r>
        <w:rPr>
          <w:lang w:val="en-US"/>
        </w:rPr>
        <w:t xml:space="preserve"> a general understanding of the EMG-Force relationship.] </w:t>
      </w:r>
    </w:p>
  </w:comment>
  <w:comment w:id="3" w:author="Eike Petersen" w:date="2018-05-04T17:10:00Z" w:initials="EP">
    <w:p w14:paraId="27CF9317" w14:textId="77777777" w:rsidR="00167ACA" w:rsidRPr="00167ACA" w:rsidRDefault="00167A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ACA">
        <w:rPr>
          <w:lang w:val="en-US"/>
        </w:rPr>
        <w:t>Which particular questions would you like to answer in your thesis?</w:t>
      </w:r>
      <w:r>
        <w:rPr>
          <w:lang w:val="en-US"/>
        </w:rPr>
        <w:t xml:space="preserve"> These should be very specific questions that upon answering contribute to an answer for your general research question.</w:t>
      </w:r>
      <w:r w:rsidRPr="00167ACA">
        <w:rPr>
          <w:lang w:val="en-US"/>
        </w:rPr>
        <w:t xml:space="preserve"> </w:t>
      </w:r>
      <w:r>
        <w:rPr>
          <w:lang w:val="en-US"/>
        </w:rPr>
        <w:t>They should not be open questions (“How does muscular physiology work?”) but rather be clearly answerable by a statistical analysis, a mathematical derivation, or something similar. They should also be answerable within the scope of your thesis - this does not mean that you have to answer all of them, but you should at least believe it possible to do so.</w:t>
      </w:r>
    </w:p>
  </w:comment>
  <w:comment w:id="4" w:author="Eike Petersen" w:date="2018-05-04T17:16:00Z" w:initials="EP">
    <w:p w14:paraId="614AA1BC" w14:textId="77777777" w:rsidR="00167ACA" w:rsidRPr="00167ACA" w:rsidRDefault="00167AC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67ACA">
        <w:rPr>
          <w:lang w:val="en-US"/>
        </w:rPr>
        <w:t xml:space="preserve">Which steps are you planning to take in order to answer your specific research questions? </w:t>
      </w:r>
      <w:r>
        <w:rPr>
          <w:lang w:val="en-US"/>
        </w:rPr>
        <w:t>Which experiments, analyses, simulations, etc. are you going to perform?</w:t>
      </w:r>
      <w:r w:rsidR="00D70FA2">
        <w:rPr>
          <w:lang w:val="en-US"/>
        </w:rPr>
        <w:t xml:space="preserve"> At the end of this section, you should have convinced the reader</w:t>
      </w:r>
      <w:r>
        <w:rPr>
          <w:lang w:val="en-US"/>
        </w:rPr>
        <w:t xml:space="preserve"> that by following </w:t>
      </w:r>
      <w:r w:rsidR="00D70FA2">
        <w:rPr>
          <w:lang w:val="en-US"/>
        </w:rPr>
        <w:t>the</w:t>
      </w:r>
      <w:r>
        <w:rPr>
          <w:lang w:val="en-US"/>
        </w:rPr>
        <w:t xml:space="preserve"> proposed steps, the specific research questions posed above can be answered [and that this can be done within the scope of your thesis].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796DD7" w15:done="0"/>
  <w15:commentEx w15:paraId="5936D67E" w15:done="0"/>
  <w15:commentEx w15:paraId="27CF9317" w15:done="0"/>
  <w15:commentEx w15:paraId="614AA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84881" w14:textId="77777777" w:rsidR="004531E5" w:rsidRDefault="004531E5">
      <w:r>
        <w:separator/>
      </w:r>
    </w:p>
  </w:endnote>
  <w:endnote w:type="continuationSeparator" w:id="0">
    <w:p w14:paraId="4CC37D5F" w14:textId="77777777" w:rsidR="004531E5" w:rsidRDefault="0045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BB672" w14:textId="77777777" w:rsidR="00852F25" w:rsidRDefault="003139D8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1F3C04E6" wp14:editId="5C94BB34">
          <wp:simplePos x="0" y="0"/>
          <wp:positionH relativeFrom="page">
            <wp:posOffset>5012055</wp:posOffset>
          </wp:positionH>
          <wp:positionV relativeFrom="page">
            <wp:posOffset>10085070</wp:posOffset>
          </wp:positionV>
          <wp:extent cx="1428750" cy="85725"/>
          <wp:effectExtent l="0" t="0" r="0" b="9525"/>
          <wp:wrapNone/>
          <wp:docPr id="34" name="Picture 34" descr="Slogan_ImFoc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Slogan_ImFoc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F25">
      <w:rPr>
        <w:sz w:val="20"/>
        <w:szCs w:val="20"/>
      </w:rPr>
      <w:fldChar w:fldCharType="begin"/>
    </w:r>
    <w:r w:rsidR="00852F25">
      <w:rPr>
        <w:sz w:val="20"/>
        <w:szCs w:val="20"/>
      </w:rPr>
      <w:instrText xml:space="preserve"> PAGE   \* MERGEFORMAT </w:instrText>
    </w:r>
    <w:r w:rsidR="00852F25">
      <w:rPr>
        <w:sz w:val="20"/>
        <w:szCs w:val="20"/>
      </w:rPr>
      <w:fldChar w:fldCharType="separate"/>
    </w:r>
    <w:r w:rsidR="00D70FA2">
      <w:rPr>
        <w:noProof/>
        <w:sz w:val="20"/>
        <w:szCs w:val="20"/>
      </w:rPr>
      <w:t>1</w:t>
    </w:r>
    <w:r w:rsidR="00852F25">
      <w:rPr>
        <w:sz w:val="20"/>
        <w:szCs w:val="20"/>
      </w:rPr>
      <w:fldChar w:fldCharType="end"/>
    </w:r>
    <w:r w:rsidR="00852F25">
      <w:rPr>
        <w:sz w:val="20"/>
        <w:szCs w:val="20"/>
      </w:rPr>
      <w:t>/</w:t>
    </w:r>
    <w:r w:rsidR="00852F25">
      <w:rPr>
        <w:sz w:val="20"/>
        <w:szCs w:val="20"/>
      </w:rPr>
      <w:fldChar w:fldCharType="begin"/>
    </w:r>
    <w:r w:rsidR="00852F25">
      <w:rPr>
        <w:sz w:val="20"/>
        <w:szCs w:val="20"/>
      </w:rPr>
      <w:instrText xml:space="preserve"> NUMPAGES   \* MERGEFORMAT </w:instrText>
    </w:r>
    <w:r w:rsidR="00852F25">
      <w:rPr>
        <w:sz w:val="20"/>
        <w:szCs w:val="20"/>
      </w:rPr>
      <w:fldChar w:fldCharType="separate"/>
    </w:r>
    <w:r w:rsidR="00D70FA2">
      <w:rPr>
        <w:noProof/>
        <w:sz w:val="20"/>
        <w:szCs w:val="20"/>
      </w:rPr>
      <w:t>2</w:t>
    </w:r>
    <w:r w:rsidR="00852F25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0B371" w14:textId="77777777" w:rsidR="00852F25" w:rsidRDefault="003139D8">
    <w:pPr>
      <w:pStyle w:val="Footer"/>
      <w:tabs>
        <w:tab w:val="clear" w:pos="4536"/>
        <w:tab w:val="clear" w:pos="9072"/>
      </w:tabs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D006300" wp14:editId="62E2AEF8">
          <wp:simplePos x="0" y="0"/>
          <wp:positionH relativeFrom="page">
            <wp:posOffset>5012055</wp:posOffset>
          </wp:positionH>
          <wp:positionV relativeFrom="page">
            <wp:posOffset>10085070</wp:posOffset>
          </wp:positionV>
          <wp:extent cx="1428750" cy="85725"/>
          <wp:effectExtent l="0" t="0" r="0" b="9525"/>
          <wp:wrapNone/>
          <wp:docPr id="33" name="Picture 33" descr="Slogan_ImFoc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Slogan_ImFoc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EF405" w14:textId="77777777" w:rsidR="004531E5" w:rsidRDefault="004531E5">
      <w:r>
        <w:separator/>
      </w:r>
    </w:p>
  </w:footnote>
  <w:footnote w:type="continuationSeparator" w:id="0">
    <w:p w14:paraId="2C3526AC" w14:textId="77777777" w:rsidR="004531E5" w:rsidRDefault="00453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33DEA" w14:textId="77777777" w:rsidR="00EC083F" w:rsidRDefault="00EC083F">
    <w:pPr>
      <w:pStyle w:val="Header"/>
      <w:ind w:hanging="505"/>
    </w:pPr>
  </w:p>
  <w:p w14:paraId="6E7B0CA7" w14:textId="77777777" w:rsidR="00EC083F" w:rsidRDefault="00EC083F">
    <w:pPr>
      <w:pStyle w:val="Header"/>
      <w:ind w:hanging="505"/>
    </w:pPr>
  </w:p>
  <w:p w14:paraId="01A149EC" w14:textId="77777777" w:rsidR="00EC083F" w:rsidRDefault="00EC083F">
    <w:pPr>
      <w:pStyle w:val="Header"/>
      <w:ind w:hanging="505"/>
    </w:pPr>
  </w:p>
  <w:p w14:paraId="239DA1E7" w14:textId="77777777" w:rsidR="00EC083F" w:rsidRDefault="00EC083F">
    <w:pPr>
      <w:pStyle w:val="Header"/>
      <w:ind w:hanging="505"/>
    </w:pPr>
  </w:p>
  <w:p w14:paraId="7158D31D" w14:textId="77777777" w:rsidR="00EC083F" w:rsidRDefault="00EC083F">
    <w:pPr>
      <w:pStyle w:val="Header"/>
      <w:ind w:hanging="505"/>
    </w:pPr>
  </w:p>
  <w:p w14:paraId="77A7EDB7" w14:textId="77777777" w:rsidR="00852F25" w:rsidRDefault="003139D8">
    <w:pPr>
      <w:pStyle w:val="Header"/>
      <w:ind w:hanging="50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DC5A7B1" wp14:editId="72BEDD48">
          <wp:simplePos x="0" y="0"/>
          <wp:positionH relativeFrom="page">
            <wp:posOffset>543560</wp:posOffset>
          </wp:positionH>
          <wp:positionV relativeFrom="page">
            <wp:posOffset>543560</wp:posOffset>
          </wp:positionV>
          <wp:extent cx="3276600" cy="790575"/>
          <wp:effectExtent l="0" t="0" r="0" b="9525"/>
          <wp:wrapNone/>
          <wp:docPr id="59" name="Picture 59" descr="Logo_Inst_I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Logo_Inst_I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BF55" w14:textId="77777777" w:rsidR="00852F25" w:rsidRDefault="003139D8">
    <w:pPr>
      <w:pStyle w:val="Header"/>
      <w:ind w:hanging="50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DE96F3" wp14:editId="0651D90C">
          <wp:simplePos x="0" y="0"/>
          <wp:positionH relativeFrom="page">
            <wp:posOffset>543560</wp:posOffset>
          </wp:positionH>
          <wp:positionV relativeFrom="page">
            <wp:posOffset>543560</wp:posOffset>
          </wp:positionV>
          <wp:extent cx="3276600" cy="790575"/>
          <wp:effectExtent l="0" t="0" r="0" b="9525"/>
          <wp:wrapNone/>
          <wp:docPr id="58" name="Picture 58" descr="Logo_Inst_I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Logo_Inst_I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66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F25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3360A"/>
    <w:multiLevelType w:val="hybridMultilevel"/>
    <w:tmpl w:val="D4CC52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21A7"/>
    <w:multiLevelType w:val="hybridMultilevel"/>
    <w:tmpl w:val="5C1AD620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A0571"/>
    <w:multiLevelType w:val="hybridMultilevel"/>
    <w:tmpl w:val="88627FA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ike Petersen">
    <w15:presenceInfo w15:providerId="None" w15:userId="Eike Peter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D8"/>
    <w:rsid w:val="0000407F"/>
    <w:rsid w:val="00007515"/>
    <w:rsid w:val="00037275"/>
    <w:rsid w:val="00042AB0"/>
    <w:rsid w:val="00051F02"/>
    <w:rsid w:val="00082AAA"/>
    <w:rsid w:val="000A743A"/>
    <w:rsid w:val="000A776A"/>
    <w:rsid w:val="000C5595"/>
    <w:rsid w:val="00167ACA"/>
    <w:rsid w:val="0018012D"/>
    <w:rsid w:val="001B286B"/>
    <w:rsid w:val="001C36D0"/>
    <w:rsid w:val="001D3D07"/>
    <w:rsid w:val="00241011"/>
    <w:rsid w:val="002456D4"/>
    <w:rsid w:val="00281671"/>
    <w:rsid w:val="002C1E95"/>
    <w:rsid w:val="002D7FEA"/>
    <w:rsid w:val="002F72BF"/>
    <w:rsid w:val="00300297"/>
    <w:rsid w:val="003139D8"/>
    <w:rsid w:val="00324983"/>
    <w:rsid w:val="003729B7"/>
    <w:rsid w:val="0039716E"/>
    <w:rsid w:val="003C54F4"/>
    <w:rsid w:val="003E21EC"/>
    <w:rsid w:val="003E41D0"/>
    <w:rsid w:val="00444E93"/>
    <w:rsid w:val="00452274"/>
    <w:rsid w:val="004531E5"/>
    <w:rsid w:val="004A5800"/>
    <w:rsid w:val="004D50F6"/>
    <w:rsid w:val="004E3A08"/>
    <w:rsid w:val="004F650B"/>
    <w:rsid w:val="00523459"/>
    <w:rsid w:val="005237F4"/>
    <w:rsid w:val="005434AC"/>
    <w:rsid w:val="00590176"/>
    <w:rsid w:val="005A7B4F"/>
    <w:rsid w:val="005F098A"/>
    <w:rsid w:val="00637C5D"/>
    <w:rsid w:val="00652E8A"/>
    <w:rsid w:val="00675EA4"/>
    <w:rsid w:val="006B6812"/>
    <w:rsid w:val="006E05F3"/>
    <w:rsid w:val="006F1699"/>
    <w:rsid w:val="00715067"/>
    <w:rsid w:val="00742C67"/>
    <w:rsid w:val="00753A00"/>
    <w:rsid w:val="0080107E"/>
    <w:rsid w:val="008023DD"/>
    <w:rsid w:val="0081204F"/>
    <w:rsid w:val="00815581"/>
    <w:rsid w:val="00852F25"/>
    <w:rsid w:val="00854F3A"/>
    <w:rsid w:val="0086668C"/>
    <w:rsid w:val="008671DD"/>
    <w:rsid w:val="00880872"/>
    <w:rsid w:val="00883D4C"/>
    <w:rsid w:val="00886139"/>
    <w:rsid w:val="00893364"/>
    <w:rsid w:val="008B253D"/>
    <w:rsid w:val="008B6B87"/>
    <w:rsid w:val="008C61AB"/>
    <w:rsid w:val="008F130A"/>
    <w:rsid w:val="0090069F"/>
    <w:rsid w:val="00906819"/>
    <w:rsid w:val="00934457"/>
    <w:rsid w:val="00942AA8"/>
    <w:rsid w:val="00974FEE"/>
    <w:rsid w:val="009A5107"/>
    <w:rsid w:val="009A52D7"/>
    <w:rsid w:val="009A5613"/>
    <w:rsid w:val="009C4E16"/>
    <w:rsid w:val="00A56C1D"/>
    <w:rsid w:val="00A60017"/>
    <w:rsid w:val="00A73505"/>
    <w:rsid w:val="00A91B61"/>
    <w:rsid w:val="00AC3677"/>
    <w:rsid w:val="00AD080E"/>
    <w:rsid w:val="00AF1831"/>
    <w:rsid w:val="00AF1CBE"/>
    <w:rsid w:val="00B46B61"/>
    <w:rsid w:val="00B8735D"/>
    <w:rsid w:val="00B954FB"/>
    <w:rsid w:val="00BA78FC"/>
    <w:rsid w:val="00C0021E"/>
    <w:rsid w:val="00C1132C"/>
    <w:rsid w:val="00C219EC"/>
    <w:rsid w:val="00C327CD"/>
    <w:rsid w:val="00C944D2"/>
    <w:rsid w:val="00CA4706"/>
    <w:rsid w:val="00CE23DB"/>
    <w:rsid w:val="00CE5550"/>
    <w:rsid w:val="00CF1E04"/>
    <w:rsid w:val="00CF5BE7"/>
    <w:rsid w:val="00D07B18"/>
    <w:rsid w:val="00D70FA2"/>
    <w:rsid w:val="00D734E2"/>
    <w:rsid w:val="00D87A0D"/>
    <w:rsid w:val="00DA0173"/>
    <w:rsid w:val="00DA2FFC"/>
    <w:rsid w:val="00DC2490"/>
    <w:rsid w:val="00DD0382"/>
    <w:rsid w:val="00E340EB"/>
    <w:rsid w:val="00E43FF6"/>
    <w:rsid w:val="00E71058"/>
    <w:rsid w:val="00EB53C2"/>
    <w:rsid w:val="00EC083F"/>
    <w:rsid w:val="00EE14D2"/>
    <w:rsid w:val="00EF6639"/>
    <w:rsid w:val="00EF7875"/>
    <w:rsid w:val="00F003C3"/>
    <w:rsid w:val="00F52B4B"/>
    <w:rsid w:val="00F5789A"/>
    <w:rsid w:val="00F64B10"/>
    <w:rsid w:val="00F7703F"/>
    <w:rsid w:val="00FB1826"/>
    <w:rsid w:val="00FB7A33"/>
    <w:rsid w:val="00FF3FF7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7EB0C71"/>
  <w15:chartTrackingRefBased/>
  <w15:docId w15:val="{1B66669D-E429-4217-BCDB-86B798E3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rFonts w:ascii="Myriad Pro" w:hAnsi="Myriad Pro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9D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KeinAbsatzformat">
    <w:name w:val="[Kein Absatzformat]"/>
    <w:pPr>
      <w:autoSpaceDE w:val="0"/>
      <w:autoSpaceDN w:val="0"/>
      <w:adjustRightInd w:val="0"/>
      <w:spacing w:line="288" w:lineRule="auto"/>
      <w:textAlignment w:val="center"/>
    </w:pPr>
    <w:rPr>
      <w:rFonts w:ascii="Myriad Pro" w:hAnsi="Myriad Pro"/>
      <w:color w:val="000000"/>
      <w:sz w:val="22"/>
      <w:szCs w:val="24"/>
    </w:rPr>
  </w:style>
  <w:style w:type="paragraph" w:customStyle="1" w:styleId="EinfacherAbsatz">
    <w:name w:val="[Einfacher Absatz]"/>
    <w:basedOn w:val="Normal"/>
    <w:pPr>
      <w:autoSpaceDE w:val="0"/>
      <w:autoSpaceDN w:val="0"/>
      <w:adjustRightInd w:val="0"/>
      <w:textAlignment w:val="center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139D8"/>
    <w:rPr>
      <w:rFonts w:ascii="Calibri Light" w:hAnsi="Calibri Light"/>
      <w:b/>
      <w:bCs/>
      <w:kern w:val="32"/>
      <w:sz w:val="32"/>
      <w:szCs w:val="32"/>
    </w:rPr>
  </w:style>
  <w:style w:type="character" w:styleId="Strong">
    <w:name w:val="Strong"/>
    <w:qFormat/>
    <w:rsid w:val="003139D8"/>
    <w:rPr>
      <w:b/>
      <w:bCs/>
    </w:rPr>
  </w:style>
  <w:style w:type="paragraph" w:customStyle="1" w:styleId="CitaviBibliography">
    <w:name w:val="Citavi Bibliography"/>
    <w:basedOn w:val="Normal"/>
    <w:rsid w:val="00E43FF6"/>
    <w:pPr>
      <w:spacing w:after="120"/>
    </w:pPr>
    <w:rPr>
      <w:rFonts w:cs="Myriad Pro"/>
      <w:szCs w:val="18"/>
      <w:lang w:val="en-US"/>
    </w:rPr>
  </w:style>
  <w:style w:type="character" w:styleId="Hyperlink">
    <w:name w:val="Hyperlink"/>
    <w:basedOn w:val="DefaultParagraphFont"/>
    <w:rsid w:val="005901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5901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50B"/>
    <w:pPr>
      <w:ind w:left="720"/>
      <w:contextualSpacing/>
    </w:pPr>
  </w:style>
  <w:style w:type="character" w:styleId="CommentReference">
    <w:name w:val="annotation reference"/>
    <w:basedOn w:val="DefaultParagraphFont"/>
    <w:rsid w:val="00082A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2A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2AAA"/>
    <w:rPr>
      <w:rFonts w:ascii="Myriad Pro" w:hAnsi="Myriad Pro"/>
    </w:rPr>
  </w:style>
  <w:style w:type="paragraph" w:styleId="CommentSubject">
    <w:name w:val="annotation subject"/>
    <w:basedOn w:val="CommentText"/>
    <w:next w:val="CommentText"/>
    <w:link w:val="CommentSubjectChar"/>
    <w:rsid w:val="00082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2AAA"/>
    <w:rPr>
      <w:rFonts w:ascii="Myriad Pro" w:hAnsi="Myriad Pro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082A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82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ke\ownCloud\IME\050%20Templates\Letters\Brief_IME_Rostalsk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570C-5B2E-4B9F-82E0-5A94E17C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Brief_IME_Rostalski.dot</Template>
  <TotalTime>0</TotalTime>
  <Pages>2</Pages>
  <Words>368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Institution</vt:lpstr>
      <vt:lpstr>Institution</vt:lpstr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</dc:title>
  <dc:subject/>
  <dc:creator>eike</dc:creator>
  <cp:keywords/>
  <dc:description/>
  <cp:lastModifiedBy>Eike Petersen</cp:lastModifiedBy>
  <cp:revision>3</cp:revision>
  <cp:lastPrinted>2014-05-21T07:49:00Z</cp:lastPrinted>
  <dcterms:created xsi:type="dcterms:W3CDTF">2016-12-19T16:32:00Z</dcterms:created>
  <dcterms:modified xsi:type="dcterms:W3CDTF">2018-05-04T15:23:00Z</dcterms:modified>
</cp:coreProperties>
</file>